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6DAEC4CC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7B3F61DA" w14:textId="541CE415" w:rsidR="00A340F2" w:rsidRPr="00064E3E" w:rsidRDefault="00266407" w:rsidP="00064E3E">
            <w:pPr>
              <w:pStyle w:val="Title"/>
            </w:pPr>
            <w:r>
              <w:t>Sales Receipt</w:t>
            </w:r>
          </w:p>
        </w:tc>
        <w:tc>
          <w:tcPr>
            <w:tcW w:w="3539" w:type="dxa"/>
          </w:tcPr>
          <w:p w14:paraId="4999D524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2D92A41D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60E3EF04" wp14:editId="23556205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08C8C9C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4C0C543" w14:textId="77777777" w:rsidR="00A340F2" w:rsidRPr="00064E3E" w:rsidRDefault="00D6506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CE3C3BD3CBB4C119045B4B552CF156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525C7E9E" w14:textId="43374840" w:rsidR="00A340F2" w:rsidRPr="00064E3E" w:rsidRDefault="00D6506D" w:rsidP="00D6506D">
            <w:pPr>
              <w:pStyle w:val="Normalright"/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Date"/>
                <w:tag w:val="Date"/>
                <w:id w:val="-1207260409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7A81" w:rsidRPr="001F6759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539" w:type="dxa"/>
            <w:hideMark/>
          </w:tcPr>
          <w:p w14:paraId="41726717" w14:textId="77777777" w:rsidR="00A340F2" w:rsidRPr="00064E3E" w:rsidRDefault="00D6506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93F9F49C45184123A103FCB26EEEC3A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5CE9A237" w14:textId="0A0353FA" w:rsidR="00A340F2" w:rsidRPr="00064E3E" w:rsidRDefault="00D6506D" w:rsidP="00D6506D">
            <w:pPr>
              <w:pStyle w:val="Normalright"/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InvoiceNo"/>
                <w:tag w:val="InvoiceNo"/>
                <w:id w:val="1014508677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7A81" w:rsidRPr="001F6759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539" w:type="dxa"/>
            <w:hideMark/>
          </w:tcPr>
          <w:p w14:paraId="0A00EF0D" w14:textId="77777777" w:rsidR="00A340F2" w:rsidRPr="00064E3E" w:rsidRDefault="00D6506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CD310C8F0D994A7C8A4705324CD21F4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60DF7BBF" w14:textId="77777777" w:rsidR="00A340F2" w:rsidRPr="00064E3E" w:rsidRDefault="00D6506D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21FB16D1A2B84234A49700500642C20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5DEB25AF9BC4413DA7687F4F55F4354B"/>
              </w:placeholder>
              <w:temporary/>
              <w:showingPlcHdr/>
              <w15:appearance w15:val="hidden"/>
            </w:sdtPr>
            <w:sdtEndPr/>
            <w:sdtContent>
              <w:p w14:paraId="789B26CD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732C6D32" w14:textId="77777777" w:rsidR="00A340F2" w:rsidRPr="00064E3E" w:rsidRDefault="00D6506D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587552B5009846CE99FE075615C5DFB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0A661892" w14:textId="77777777" w:rsidR="00A340F2" w:rsidRPr="00064E3E" w:rsidRDefault="00D6506D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27053F3C166D49CDA6856F313AEDFDD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09C940D4" w14:textId="77777777" w:rsidR="00A340F2" w:rsidRPr="00EC16CD" w:rsidRDefault="00D6506D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F7EF426A58414EFF823F709256C9BB9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5AED9BE3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19F28D93" w14:textId="77777777" w:rsidR="00A340F2" w:rsidRPr="00064E3E" w:rsidRDefault="00D6506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E5AC2AE5A90A4A9390F66E24C982B2D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092DFA8D" w14:textId="39776731" w:rsidR="00A340F2" w:rsidRPr="00064E3E" w:rsidRDefault="00D6506D" w:rsidP="00D6506D">
            <w:pPr>
              <w:pStyle w:val="Normalright"/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Name"/>
                <w:tag w:val="Name"/>
                <w:id w:val="117483814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7A81" w:rsidRPr="001F6759">
                  <w:rPr>
                    <w:rStyle w:val="PlaceholderText"/>
                  </w:rPr>
                  <w:t>Click or tap here to enter text.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Company Name"/>
              <w:tag w:val="Company Name"/>
              <w:id w:val="-1921787251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43F1A4E6" w14:textId="6A463E02" w:rsidR="00A340F2" w:rsidRPr="00064E3E" w:rsidRDefault="003D7A81" w:rsidP="00D6506D">
                <w:pPr>
                  <w:pStyle w:val="Normalright"/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1F6759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284FF5CE" w14:textId="2B0D6637" w:rsidR="00A340F2" w:rsidRPr="00064E3E" w:rsidRDefault="00D6506D" w:rsidP="00D6506D">
            <w:pPr>
              <w:pStyle w:val="Normalright"/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Street Address"/>
                <w:tag w:val="Street Address"/>
                <w:id w:val="-1389720396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7A81" w:rsidRPr="001F6759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1E95A90B" w14:textId="71149370" w:rsidR="00A340F2" w:rsidRPr="00064E3E" w:rsidRDefault="00D6506D" w:rsidP="00D6506D">
            <w:pPr>
              <w:pStyle w:val="Normalright"/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City"/>
                <w:tag w:val="City"/>
                <w:id w:val="-1241704315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7A81" w:rsidRPr="001F6759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6E82D03A" w14:textId="2662EBB5" w:rsidR="00A340F2" w:rsidRDefault="00D6506D" w:rsidP="00D6506D">
            <w:pPr>
              <w:pStyle w:val="Normalright"/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Phone"/>
                <w:tag w:val="Phone"/>
                <w:id w:val="150532440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7A81" w:rsidRPr="001F6759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539" w:type="dxa"/>
          </w:tcPr>
          <w:p w14:paraId="2B7B3AFB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3192770B" w14:textId="77777777" w:rsidR="00A340F2" w:rsidRDefault="00A340F2" w:rsidP="002F5404">
            <w:pPr>
              <w:jc w:val="center"/>
            </w:pPr>
          </w:p>
        </w:tc>
      </w:tr>
    </w:tbl>
    <w:p w14:paraId="68824AD3" w14:textId="77777777" w:rsidR="00A340F2" w:rsidRDefault="00A340F2" w:rsidP="002F5404">
      <w:pPr>
        <w:rPr>
          <w:noProof/>
        </w:rPr>
      </w:pPr>
    </w:p>
    <w:tbl>
      <w:tblPr>
        <w:tblStyle w:val="SalesInfo"/>
        <w:tblW w:w="4998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5"/>
        <w:gridCol w:w="2813"/>
        <w:gridCol w:w="3172"/>
        <w:gridCol w:w="1968"/>
      </w:tblGrid>
      <w:tr w:rsidR="003D7A81" w14:paraId="3D8C275B" w14:textId="77777777" w:rsidTr="003D7A8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71" w:type="dxa"/>
          <w:trHeight w:hRule="exact" w:val="461"/>
          <w:tblHeader/>
        </w:trPr>
        <w:tc>
          <w:tcPr>
            <w:tcW w:w="2546" w:type="dxa"/>
            <w:shd w:val="clear" w:color="auto" w:fill="auto"/>
            <w:hideMark/>
          </w:tcPr>
          <w:p w14:paraId="697D680D" w14:textId="5A4D2E29" w:rsidR="003D7A81" w:rsidRDefault="003D7A81" w:rsidP="002F5404">
            <w:pPr>
              <w:pStyle w:val="Style1"/>
              <w:framePr w:hSpace="0" w:wrap="auto" w:vAnchor="margin" w:hAnchor="text" w:xAlign="left" w:yAlign="inline"/>
            </w:pPr>
            <w:r>
              <w:t>Payment Method</w:t>
            </w:r>
          </w:p>
        </w:tc>
        <w:tc>
          <w:tcPr>
            <w:tcW w:w="2815" w:type="dxa"/>
            <w:shd w:val="clear" w:color="auto" w:fill="auto"/>
            <w:hideMark/>
          </w:tcPr>
          <w:p w14:paraId="0B0DAE0A" w14:textId="00DA82F3" w:rsidR="003D7A81" w:rsidRDefault="003D7A81" w:rsidP="003D7A81">
            <w:pPr>
              <w:pStyle w:val="Style1"/>
              <w:framePr w:hSpace="0" w:wrap="auto" w:vAnchor="margin" w:hAnchor="text" w:xAlign="left" w:yAlign="inline"/>
              <w:tabs>
                <w:tab w:val="center" w:pos="1299"/>
              </w:tabs>
            </w:pPr>
            <w:r>
              <w:t>CHEQUE NO</w:t>
            </w:r>
          </w:p>
        </w:tc>
        <w:tc>
          <w:tcPr>
            <w:tcW w:w="3176" w:type="dxa"/>
            <w:shd w:val="clear" w:color="auto" w:fill="auto"/>
            <w:hideMark/>
          </w:tcPr>
          <w:p w14:paraId="26DA7E04" w14:textId="528D8BDB" w:rsidR="003D7A81" w:rsidRDefault="003D7A81" w:rsidP="002F5404">
            <w:pPr>
              <w:pStyle w:val="Style1"/>
              <w:framePr w:hSpace="0" w:wrap="auto" w:vAnchor="margin" w:hAnchor="text" w:xAlign="left" w:yAlign="inline"/>
            </w:pPr>
            <w:r>
              <w:t>JOB</w:t>
            </w:r>
          </w:p>
        </w:tc>
      </w:tr>
      <w:tr w:rsidR="00A340F2" w14:paraId="485FE640" w14:textId="77777777" w:rsidTr="003D7A81">
        <w:trPr>
          <w:trHeight w:hRule="exact" w:val="403"/>
        </w:trPr>
        <w:sdt>
          <w:sdtPr>
            <w:rPr>
              <w:rFonts w:ascii="Microsoft Sans Serif" w:hAnsi="Microsoft Sans Serif" w:cs="Microsoft Sans Serif"/>
            </w:rPr>
            <w:alias w:val="Payment"/>
            <w:tag w:val="Payment"/>
            <w:id w:val="-152563079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546" w:type="dxa"/>
              </w:tcPr>
              <w:p w14:paraId="44CE91B8" w14:textId="16CD6B01" w:rsidR="00A340F2" w:rsidRDefault="003D7A81" w:rsidP="00D6506D">
                <w:pPr>
                  <w:pStyle w:val="Normalright"/>
                  <w:rPr>
                    <w:rFonts w:ascii="Microsoft Sans Serif" w:hAnsi="Microsoft Sans Serif" w:cs="Microsoft Sans Serif"/>
                  </w:rPr>
                </w:pPr>
                <w:r w:rsidRPr="001F675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Microsoft Sans Serif" w:hAnsi="Microsoft Sans Serif" w:cs="Microsoft Sans Serif"/>
            </w:rPr>
            <w:alias w:val="ChequeNo"/>
            <w:tag w:val="ChequeNo"/>
            <w:id w:val="-36136715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815" w:type="dxa"/>
              </w:tcPr>
              <w:p w14:paraId="43B91A82" w14:textId="328EC55D" w:rsidR="00A340F2" w:rsidRDefault="003D7A81" w:rsidP="00D6506D">
                <w:pPr>
                  <w:pStyle w:val="Normalright"/>
                  <w:rPr>
                    <w:rFonts w:ascii="Microsoft Sans Serif" w:hAnsi="Microsoft Sans Serif" w:cs="Microsoft Sans Serif"/>
                  </w:rPr>
                </w:pPr>
                <w:r w:rsidRPr="001F675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176" w:type="dxa"/>
            <w:hideMark/>
          </w:tcPr>
          <w:sdt>
            <w:sdtPr>
              <w:rPr>
                <w:rFonts w:cstheme="minorHAnsi"/>
              </w:rPr>
              <w:alias w:val="Job"/>
              <w:tag w:val="Job"/>
              <w:id w:val="184056961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2F3ABED3" w14:textId="62EC94C4" w:rsidR="00A340F2" w:rsidRPr="00064E3E" w:rsidRDefault="003D7A81" w:rsidP="00D6506D">
                <w:pPr>
                  <w:pStyle w:val="Normalright"/>
                  <w:rPr>
                    <w:rFonts w:cstheme="minorHAnsi"/>
                  </w:rPr>
                </w:pPr>
                <w:r w:rsidRPr="001F675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1971" w:type="dxa"/>
          </w:tcPr>
          <w:p w14:paraId="7BB77712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2210F0B4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3CA33D27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7EEEFFDB" w14:textId="77777777" w:rsidR="00A340F2" w:rsidRDefault="00D6506D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150EAC57EBB242EFB76E6BA56FD04FE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tc>
          <w:tcPr>
            <w:tcW w:w="3616" w:type="dxa"/>
            <w:hideMark/>
          </w:tcPr>
          <w:p w14:paraId="31DA65ED" w14:textId="23BE2354" w:rsidR="00A340F2" w:rsidRDefault="003D7A81" w:rsidP="002F5404">
            <w:pPr>
              <w:pStyle w:val="Style1"/>
              <w:framePr w:hSpace="0" w:wrap="auto" w:vAnchor="margin" w:hAnchor="text" w:xAlign="left" w:yAlign="inline"/>
            </w:pPr>
            <w:r>
              <w:t>Item NO</w:t>
            </w:r>
          </w:p>
        </w:tc>
        <w:sdt>
          <w:sdtPr>
            <w:alias w:val="Unit price:"/>
            <w:tag w:val="Unit price:"/>
            <w:id w:val="-1233764391"/>
            <w:placeholder>
              <w:docPart w:val="63951924758541ADA1855603E39542A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22850832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081C7A438D51435AB54CDC413E5592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64982A7F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5D6DD40A" w14:textId="77777777" w:rsidR="000E7C40" w:rsidRDefault="000E7C40"/>
    <w:p w14:paraId="596C596D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sdt>
        <w:sdtPr>
          <w:alias w:val="InvoiceLines"/>
          <w:tag w:val="InvoiceLines"/>
          <w:id w:val="1817610748"/>
          <w15:repeatingSection/>
        </w:sdtPr>
        <w:sdtEndPr>
          <w:rPr>
            <w:lang w:eastAsia="ja-JP"/>
          </w:rPr>
        </w:sdtEndPr>
        <w:sdtContent>
          <w:sdt>
            <w:sdtPr>
              <w:id w:val="-191073359"/>
              <w:placeholder>
                <w:docPart w:val="DefaultPlaceholder_-1854013435"/>
              </w:placeholder>
              <w15:repeatingSectionItem/>
            </w:sdtPr>
            <w:sdtEndPr>
              <w:rPr>
                <w:lang w:eastAsia="ja-JP"/>
              </w:rPr>
            </w:sdtEndPr>
            <w:sdtContent>
              <w:tr w:rsidR="00EB63A0" w14:paraId="36FF3D14" w14:textId="77777777" w:rsidTr="002B06E9">
                <w:trPr>
                  <w:trHeight w:hRule="exact" w:val="490"/>
                </w:trPr>
                <w:tc>
                  <w:tcPr>
                    <w:tcW w:w="2410" w:type="dxa"/>
                  </w:tcPr>
                  <w:sdt>
                    <w:sdtPr>
                      <w:alias w:val="Qty"/>
                      <w:tag w:val="Qty"/>
                      <w:id w:val="-1243491799"/>
                      <w:placeholder>
                        <w:docPart w:val="DefaultPlaceholder_-1854013440"/>
                      </w:placeholder>
                      <w:showingPlcHdr/>
                      <w:text/>
                    </w:sdtPr>
                    <w:sdtEndPr/>
                    <w:sdtContent>
                      <w:p w14:paraId="2CAF839D" w14:textId="34DDA5BA" w:rsidR="00EB63A0" w:rsidRDefault="00210CAA" w:rsidP="00EB63A0">
                        <w:pPr>
                          <w:pStyle w:val="Normalright"/>
                        </w:pPr>
                        <w:r w:rsidRPr="001F6759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sdtContent>
                  </w:sdt>
                </w:tc>
                <w:tc>
                  <w:tcPr>
                    <w:tcW w:w="3616" w:type="dxa"/>
                  </w:tcPr>
                  <w:sdt>
                    <w:sdtPr>
                      <w:alias w:val="ItemNo"/>
                      <w:tag w:val="ItemNo"/>
                      <w:id w:val="663437396"/>
                      <w:placeholder>
                        <w:docPart w:val="DefaultPlaceholder_-1854013440"/>
                      </w:placeholder>
                      <w:showingPlcHdr/>
                      <w:text/>
                    </w:sdtPr>
                    <w:sdtEndPr/>
                    <w:sdtContent>
                      <w:p w14:paraId="6458EFC8" w14:textId="66A1DFD9" w:rsidR="00EB63A0" w:rsidRDefault="00210CAA" w:rsidP="00EB63A0">
                        <w:pPr>
                          <w:pStyle w:val="Normalright"/>
                        </w:pPr>
                        <w:r w:rsidRPr="001F6759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sdtContent>
                  </w:sdt>
                </w:tc>
                <w:tc>
                  <w:tcPr>
                    <w:tcW w:w="2304" w:type="dxa"/>
                  </w:tcPr>
                  <w:p w14:paraId="42F3AC04" w14:textId="5660264F" w:rsidR="00EB63A0" w:rsidRDefault="00D6506D" w:rsidP="00EB63A0">
                    <w:pPr>
                      <w:pStyle w:val="Normalright"/>
                    </w:pPr>
                    <w:sdt>
                      <w:sdtPr>
                        <w:rPr>
                          <w:lang w:eastAsia="ja-JP"/>
                        </w:rPr>
                        <w:alias w:val="UnitPrice"/>
                        <w:tag w:val="UnitPrice"/>
                        <w:id w:val="-1171331087"/>
                        <w:placeholder>
                          <w:docPart w:val="DefaultPlaceholder_-1854013440"/>
                        </w:placeholder>
                        <w:showingPlcHdr/>
                        <w:text/>
                      </w:sdtPr>
                      <w:sdtEndPr/>
                      <w:sdtContent>
                        <w:r w:rsidR="00210CAA" w:rsidRPr="001F6759">
                          <w:rPr>
                            <w:rStyle w:val="PlaceholderText"/>
                          </w:rPr>
                          <w:t>Click or tap here to enter text.</w:t>
                        </w:r>
                      </w:sdtContent>
                    </w:sdt>
                  </w:p>
                </w:tc>
                <w:tc>
                  <w:tcPr>
                    <w:tcW w:w="2195" w:type="dxa"/>
                  </w:tcPr>
                  <w:p w14:paraId="191ADF8F" w14:textId="56AC8E58" w:rsidR="00EB63A0" w:rsidRDefault="00D6506D" w:rsidP="00EB63A0">
                    <w:pPr>
                      <w:pStyle w:val="Normalright"/>
                    </w:pPr>
                    <w:sdt>
                      <w:sdtPr>
                        <w:rPr>
                          <w:lang w:eastAsia="ja-JP"/>
                        </w:rPr>
                        <w:alias w:val="LineTotal"/>
                        <w:tag w:val="LineTotal"/>
                        <w:id w:val="1939562441"/>
                        <w:placeholder>
                          <w:docPart w:val="DefaultPlaceholder_-1854013440"/>
                        </w:placeholder>
                        <w:showingPlcHdr/>
                        <w:text/>
                      </w:sdtPr>
                      <w:sdtEndPr/>
                      <w:sdtContent>
                        <w:r w:rsidR="00210CAA" w:rsidRPr="001F6759">
                          <w:rPr>
                            <w:rStyle w:val="PlaceholderText"/>
                          </w:rPr>
                          <w:t>Click or tap here to enter text.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5C97772A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D5B83CA02464431FAD2A50CECB42273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4E2E5D86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sdt>
          <w:sdtPr>
            <w:alias w:val="Vat"/>
            <w:tag w:val="Vat"/>
            <w:id w:val="165102212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<w:tcW w:w="2234" w:type="dxa"/>
                <w:shd w:val="clear" w:color="auto" w:fill="auto"/>
              </w:tcPr>
              <w:p w14:paraId="63C6CC46" w14:textId="026750D1" w:rsidR="00A340F2" w:rsidRDefault="00266407" w:rsidP="00D6506D">
                <w:pPr>
                  <w:pStyle w:val="Normalright"/>
                </w:pPr>
                <w:r w:rsidRPr="001F675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340F2" w14:paraId="608FAE7D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4CB23C52612E4C16899DFBFA56B19B4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C36904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sdt>
          <w:sdtPr>
            <w:alias w:val="Total"/>
            <w:tag w:val="Total"/>
            <w:id w:val="-96996918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<w:tcW w:w="2234" w:type="dxa"/>
                <w:shd w:val="clear" w:color="auto" w:fill="auto"/>
              </w:tcPr>
              <w:p w14:paraId="18A0815E" w14:textId="3A59D518" w:rsidR="00A340F2" w:rsidRDefault="00266407" w:rsidP="00D6506D">
                <w:pPr>
                  <w:pStyle w:val="Normalright"/>
                </w:pPr>
                <w:r w:rsidRPr="001F675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325EC39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4FFC" w14:textId="77777777" w:rsidR="00B22311" w:rsidRDefault="00B22311">
      <w:pPr>
        <w:spacing w:line="240" w:lineRule="auto"/>
      </w:pPr>
      <w:r>
        <w:separator/>
      </w:r>
    </w:p>
    <w:p w14:paraId="2D701E09" w14:textId="77777777" w:rsidR="00B22311" w:rsidRDefault="00B22311"/>
  </w:endnote>
  <w:endnote w:type="continuationSeparator" w:id="0">
    <w:p w14:paraId="5E63CB14" w14:textId="77777777" w:rsidR="00B22311" w:rsidRDefault="00B22311">
      <w:pPr>
        <w:spacing w:line="240" w:lineRule="auto"/>
      </w:pPr>
      <w:r>
        <w:continuationSeparator/>
      </w:r>
    </w:p>
    <w:p w14:paraId="35729D47" w14:textId="77777777" w:rsidR="00B22311" w:rsidRDefault="00B223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3D8E7" w14:textId="77777777" w:rsidR="007201A7" w:rsidRDefault="007201A7">
    <w:pPr>
      <w:pStyle w:val="Footer"/>
    </w:pPr>
  </w:p>
  <w:p w14:paraId="2774EAF7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D4277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A7577FA" wp14:editId="4788870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C3915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577FA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4C3915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0EAE2" w14:textId="77777777" w:rsidR="00B22311" w:rsidRDefault="00B22311">
      <w:pPr>
        <w:spacing w:line="240" w:lineRule="auto"/>
      </w:pPr>
      <w:r>
        <w:separator/>
      </w:r>
    </w:p>
    <w:p w14:paraId="0E7F9F6B" w14:textId="77777777" w:rsidR="00B22311" w:rsidRDefault="00B22311"/>
  </w:footnote>
  <w:footnote w:type="continuationSeparator" w:id="0">
    <w:p w14:paraId="76D50ACC" w14:textId="77777777" w:rsidR="00B22311" w:rsidRDefault="00B22311">
      <w:pPr>
        <w:spacing w:line="240" w:lineRule="auto"/>
      </w:pPr>
      <w:r>
        <w:continuationSeparator/>
      </w:r>
    </w:p>
    <w:p w14:paraId="660C3D87" w14:textId="77777777" w:rsidR="00B22311" w:rsidRDefault="00B223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FD852" w14:textId="77777777" w:rsidR="007201A7" w:rsidRDefault="007201A7"/>
  <w:p w14:paraId="5E1AAC56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8D31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997B3D" wp14:editId="2A19CA5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B06C1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997B3D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BB06C1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428247">
    <w:abstractNumId w:val="9"/>
  </w:num>
  <w:num w:numId="2" w16cid:durableId="1392340912">
    <w:abstractNumId w:val="7"/>
  </w:num>
  <w:num w:numId="3" w16cid:durableId="1501312982">
    <w:abstractNumId w:val="6"/>
  </w:num>
  <w:num w:numId="4" w16cid:durableId="294801042">
    <w:abstractNumId w:val="5"/>
  </w:num>
  <w:num w:numId="5" w16cid:durableId="1517963005">
    <w:abstractNumId w:val="4"/>
  </w:num>
  <w:num w:numId="6" w16cid:durableId="1901206881">
    <w:abstractNumId w:val="8"/>
  </w:num>
  <w:num w:numId="7" w16cid:durableId="563687010">
    <w:abstractNumId w:val="3"/>
  </w:num>
  <w:num w:numId="8" w16cid:durableId="1853378742">
    <w:abstractNumId w:val="2"/>
  </w:num>
  <w:num w:numId="9" w16cid:durableId="1534028381">
    <w:abstractNumId w:val="1"/>
  </w:num>
  <w:num w:numId="10" w16cid:durableId="185349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7F"/>
    <w:rsid w:val="00064E3E"/>
    <w:rsid w:val="00077551"/>
    <w:rsid w:val="000A6E91"/>
    <w:rsid w:val="000E7C40"/>
    <w:rsid w:val="001817A4"/>
    <w:rsid w:val="001A035C"/>
    <w:rsid w:val="001D1771"/>
    <w:rsid w:val="0020743A"/>
    <w:rsid w:val="00210CAA"/>
    <w:rsid w:val="002400DD"/>
    <w:rsid w:val="002450DA"/>
    <w:rsid w:val="00263E3B"/>
    <w:rsid w:val="00264280"/>
    <w:rsid w:val="00266407"/>
    <w:rsid w:val="002A107B"/>
    <w:rsid w:val="002B06E9"/>
    <w:rsid w:val="002E7603"/>
    <w:rsid w:val="002F5404"/>
    <w:rsid w:val="00316D06"/>
    <w:rsid w:val="003D23A0"/>
    <w:rsid w:val="003D7A81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6527F"/>
    <w:rsid w:val="009D3F3C"/>
    <w:rsid w:val="00A340F2"/>
    <w:rsid w:val="00A36725"/>
    <w:rsid w:val="00B22311"/>
    <w:rsid w:val="00B66C63"/>
    <w:rsid w:val="00B727BE"/>
    <w:rsid w:val="00CE3710"/>
    <w:rsid w:val="00CF2287"/>
    <w:rsid w:val="00D33124"/>
    <w:rsid w:val="00D6506D"/>
    <w:rsid w:val="00D73210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F0E8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E3C3BD3CBB4C119045B4B552CF1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7669B-AF43-4ADA-82EE-1E3D731C030D}"/>
      </w:docPartPr>
      <w:docPartBody>
        <w:p w:rsidR="007A0AC1" w:rsidRDefault="003D7BB4">
          <w:pPr>
            <w:pStyle w:val="4CE3C3BD3CBB4C119045B4B552CF156E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93F9F49C45184123A103FCB26EEEC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91CFB-0674-47E8-81E4-6284D94623FD}"/>
      </w:docPartPr>
      <w:docPartBody>
        <w:p w:rsidR="007A0AC1" w:rsidRDefault="003D7BB4">
          <w:pPr>
            <w:pStyle w:val="93F9F49C45184123A103FCB26EEEC3A8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CD310C8F0D994A7C8A4705324CD21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8A94F-B541-4B6E-A591-027495FEA45A}"/>
      </w:docPartPr>
      <w:docPartBody>
        <w:p w:rsidR="007A0AC1" w:rsidRDefault="003D7BB4">
          <w:pPr>
            <w:pStyle w:val="CD310C8F0D994A7C8A4705324CD21F44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21FB16D1A2B84234A49700500642C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B092C-F83A-4307-94CB-42F0AD5061C4}"/>
      </w:docPartPr>
      <w:docPartBody>
        <w:p w:rsidR="007A0AC1" w:rsidRDefault="003D7BB4">
          <w:pPr>
            <w:pStyle w:val="21FB16D1A2B84234A49700500642C206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5DEB25AF9BC4413DA7687F4F55F43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BCBAF-2E3D-4B7C-B5A9-7C7B49D93FAA}"/>
      </w:docPartPr>
      <w:docPartBody>
        <w:p w:rsidR="007A0AC1" w:rsidRDefault="003D7BB4">
          <w:pPr>
            <w:pStyle w:val="5DEB25AF9BC4413DA7687F4F55F4354B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587552B5009846CE99FE075615C5D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1B76A-60C3-4C53-A86F-3B3991C8B945}"/>
      </w:docPartPr>
      <w:docPartBody>
        <w:p w:rsidR="007A0AC1" w:rsidRDefault="003D7BB4">
          <w:pPr>
            <w:pStyle w:val="587552B5009846CE99FE075615C5DFBE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27053F3C166D49CDA6856F313AED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12FD5-43BB-41E4-9D07-D9098CE17704}"/>
      </w:docPartPr>
      <w:docPartBody>
        <w:p w:rsidR="007A0AC1" w:rsidRDefault="003D7BB4">
          <w:pPr>
            <w:pStyle w:val="27053F3C166D49CDA6856F313AEDFDD0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F7EF426A58414EFF823F709256C9B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7DB84-90EB-4F50-9BB3-00046F3B3D08}"/>
      </w:docPartPr>
      <w:docPartBody>
        <w:p w:rsidR="007A0AC1" w:rsidRDefault="003D7BB4">
          <w:pPr>
            <w:pStyle w:val="F7EF426A58414EFF823F709256C9BB93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E5AC2AE5A90A4A9390F66E24C982B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C070D-251F-4BA5-A097-DCA83D66B818}"/>
      </w:docPartPr>
      <w:docPartBody>
        <w:p w:rsidR="007A0AC1" w:rsidRDefault="003D7BB4">
          <w:pPr>
            <w:pStyle w:val="E5AC2AE5A90A4A9390F66E24C982B2D4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150EAC57EBB242EFB76E6BA56FD0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8C2FD-E625-4F25-AB7F-AFA32FB0BED2}"/>
      </w:docPartPr>
      <w:docPartBody>
        <w:p w:rsidR="007A0AC1" w:rsidRDefault="003D7BB4">
          <w:pPr>
            <w:pStyle w:val="150EAC57EBB242EFB76E6BA56FD04FEB"/>
          </w:pPr>
          <w:r>
            <w:t>Quantity</w:t>
          </w:r>
        </w:p>
      </w:docPartBody>
    </w:docPart>
    <w:docPart>
      <w:docPartPr>
        <w:name w:val="63951924758541ADA1855603E3954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55E9-68A1-4888-9148-3835F2E590EC}"/>
      </w:docPartPr>
      <w:docPartBody>
        <w:p w:rsidR="007A0AC1" w:rsidRDefault="003D7BB4">
          <w:pPr>
            <w:pStyle w:val="63951924758541ADA1855603E39542AA"/>
          </w:pPr>
          <w:r>
            <w:t>Unit Price</w:t>
          </w:r>
        </w:p>
      </w:docPartBody>
    </w:docPart>
    <w:docPart>
      <w:docPartPr>
        <w:name w:val="081C7A438D51435AB54CDC413E559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A82E-7652-4F77-A3BA-8E27DD6C1BD1}"/>
      </w:docPartPr>
      <w:docPartBody>
        <w:p w:rsidR="007A0AC1" w:rsidRDefault="003D7BB4">
          <w:pPr>
            <w:pStyle w:val="081C7A438D51435AB54CDC413E559249"/>
          </w:pPr>
          <w:r>
            <w:t>Line Total</w:t>
          </w:r>
        </w:p>
      </w:docPartBody>
    </w:docPart>
    <w:docPart>
      <w:docPartPr>
        <w:name w:val="D5B83CA02464431FAD2A50CECB422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EE6E4-9AE4-4A3A-9F82-F8A24934E4A5}"/>
      </w:docPartPr>
      <w:docPartBody>
        <w:p w:rsidR="007A0AC1" w:rsidRDefault="003D7BB4">
          <w:pPr>
            <w:pStyle w:val="D5B83CA02464431FAD2A50CECB42273C"/>
          </w:pPr>
          <w:r>
            <w:rPr>
              <w:sz w:val="24"/>
            </w:rPr>
            <w:t>Sales Tax</w:t>
          </w:r>
        </w:p>
      </w:docPartBody>
    </w:docPart>
    <w:docPart>
      <w:docPartPr>
        <w:name w:val="4CB23C52612E4C16899DFBFA56B1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7B25-B94A-4795-ADEB-526D36124014}"/>
      </w:docPartPr>
      <w:docPartBody>
        <w:p w:rsidR="007A0AC1" w:rsidRDefault="003D7BB4">
          <w:pPr>
            <w:pStyle w:val="4CB23C52612E4C16899DFBFA56B19B4D"/>
          </w:pPr>
          <w:r>
            <w:rPr>
              <w:sz w:val="24"/>
            </w:rPr>
            <w:t>Total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8F2EE-C92C-4FA4-ABF8-6D10A7FC5E18}"/>
      </w:docPartPr>
      <w:docPartBody>
        <w:p w:rsidR="003D7BB4" w:rsidRDefault="007A0AC1">
          <w:r w:rsidRPr="001F67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58D57-1033-42EE-8815-1A50FECAEBCB}"/>
      </w:docPartPr>
      <w:docPartBody>
        <w:p w:rsidR="003D7BB4" w:rsidRDefault="007A0AC1">
          <w:r w:rsidRPr="001F675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C1"/>
    <w:rsid w:val="00396E11"/>
    <w:rsid w:val="003D7BB4"/>
    <w:rsid w:val="007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4CE3C3BD3CBB4C119045B4B552CF156E">
    <w:name w:val="4CE3C3BD3CBB4C119045B4B552CF156E"/>
  </w:style>
  <w:style w:type="paragraph" w:customStyle="1" w:styleId="93F9F49C45184123A103FCB26EEEC3A8">
    <w:name w:val="93F9F49C45184123A103FCB26EEEC3A8"/>
  </w:style>
  <w:style w:type="paragraph" w:customStyle="1" w:styleId="CD310C8F0D994A7C8A4705324CD21F44">
    <w:name w:val="CD310C8F0D994A7C8A4705324CD21F44"/>
  </w:style>
  <w:style w:type="paragraph" w:customStyle="1" w:styleId="21FB16D1A2B84234A49700500642C206">
    <w:name w:val="21FB16D1A2B84234A49700500642C206"/>
  </w:style>
  <w:style w:type="paragraph" w:customStyle="1" w:styleId="5DEB25AF9BC4413DA7687F4F55F4354B">
    <w:name w:val="5DEB25AF9BC4413DA7687F4F55F4354B"/>
  </w:style>
  <w:style w:type="paragraph" w:customStyle="1" w:styleId="587552B5009846CE99FE075615C5DFBE">
    <w:name w:val="587552B5009846CE99FE075615C5DFBE"/>
  </w:style>
  <w:style w:type="paragraph" w:customStyle="1" w:styleId="27053F3C166D49CDA6856F313AEDFDD0">
    <w:name w:val="27053F3C166D49CDA6856F313AEDFDD0"/>
  </w:style>
  <w:style w:type="paragraph" w:customStyle="1" w:styleId="F7EF426A58414EFF823F709256C9BB93">
    <w:name w:val="F7EF426A58414EFF823F709256C9BB93"/>
  </w:style>
  <w:style w:type="paragraph" w:customStyle="1" w:styleId="E5AC2AE5A90A4A9390F66E24C982B2D4">
    <w:name w:val="E5AC2AE5A90A4A9390F66E24C982B2D4"/>
  </w:style>
  <w:style w:type="paragraph" w:customStyle="1" w:styleId="150EAC57EBB242EFB76E6BA56FD04FEB">
    <w:name w:val="150EAC57EBB242EFB76E6BA56FD04FEB"/>
  </w:style>
  <w:style w:type="paragraph" w:customStyle="1" w:styleId="63951924758541ADA1855603E39542AA">
    <w:name w:val="63951924758541ADA1855603E39542AA"/>
  </w:style>
  <w:style w:type="paragraph" w:customStyle="1" w:styleId="081C7A438D51435AB54CDC413E559249">
    <w:name w:val="081C7A438D51435AB54CDC413E559249"/>
  </w:style>
  <w:style w:type="paragraph" w:customStyle="1" w:styleId="D5B83CA02464431FAD2A50CECB42273C">
    <w:name w:val="D5B83CA02464431FAD2A50CECB42273C"/>
  </w:style>
  <w:style w:type="paragraph" w:customStyle="1" w:styleId="4CB23C52612E4C16899DFBFA56B19B4D">
    <w:name w:val="4CB23C52612E4C16899DFBFA56B19B4D"/>
  </w:style>
  <w:style w:type="character" w:styleId="PlaceholderText">
    <w:name w:val="Placeholder Text"/>
    <w:basedOn w:val="DefaultParagraphFont"/>
    <w:uiPriority w:val="99"/>
    <w:semiHidden/>
    <w:rsid w:val="007A0A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FF4C101FFE34AAD537B73D786179D" ma:contentTypeVersion="2" ma:contentTypeDescription="Create a new document." ma:contentTypeScope="" ma:versionID="cfa3d88b1910066fff658a6afbb03898">
  <xsd:schema xmlns:xsd="http://www.w3.org/2001/XMLSchema" xmlns:xs="http://www.w3.org/2001/XMLSchema" xmlns:p="http://schemas.microsoft.com/office/2006/metadata/properties" xmlns:ns2="e998ea36-f546-47d2-9e43-c5b978d8161b" targetNamespace="http://schemas.microsoft.com/office/2006/metadata/properties" ma:root="true" ma:fieldsID="a8a7f758a4f9791921eb60d2469dd567" ns2:_="">
    <xsd:import namespace="e998ea36-f546-47d2-9e43-c5b978d81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8ea36-f546-47d2-9e43-c5b978d81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8C568-1F06-49D8-87DD-0DEB2EDB8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98ea36-f546-47d2-9e43-c5b978d81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998ea36-f546-47d2-9e43-c5b978d8161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2022-09-03T12:09:00Z</dcterms:created>
  <dcterms:modified xsi:type="dcterms:W3CDTF">2022-09-03T12:23:00Z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0x010100FFFFF4C101FFE34AAD537B73D786179D</vt:lpwstr>
  </property>
  <property fmtid="{D5CDD505-2E9C-101B-9397-08002B2CF9AE}" pid="3" name="MSIP_Label_c65c4be6-72ad-41dd-bd16-14a401a19300_Enabled">
    <vt:lpwstr>true</vt:lpwstr>
  </property>
  <property fmtid="{D5CDD505-2E9C-101B-9397-08002B2CF9AE}" pid="4" name="MSIP_Label_c65c4be6-72ad-41dd-bd16-14a401a19300_SetDate">
    <vt:lpwstr>2022-09-03T12:10:49Z</vt:lpwstr>
  </property>
  <property fmtid="{D5CDD505-2E9C-101B-9397-08002B2CF9AE}" pid="5" name="MSIP_Label_c65c4be6-72ad-41dd-bd16-14a401a19300_Method">
    <vt:lpwstr>Standard</vt:lpwstr>
  </property>
  <property fmtid="{D5CDD505-2E9C-101B-9397-08002B2CF9AE}" pid="6" name="MSIP_Label_c65c4be6-72ad-41dd-bd16-14a401a19300_Name">
    <vt:lpwstr>Really Sensitive</vt:lpwstr>
  </property>
  <property fmtid="{D5CDD505-2E9C-101B-9397-08002B2CF9AE}" pid="7" name="MSIP_Label_c65c4be6-72ad-41dd-bd16-14a401a19300_SiteId">
    <vt:lpwstr>16c901d1-9763-49b1-961c-6cd701f5d0f7</vt:lpwstr>
  </property>
  <property fmtid="{D5CDD505-2E9C-101B-9397-08002B2CF9AE}" pid="8" name="MSIP_Label_c65c4be6-72ad-41dd-bd16-14a401a19300_ActionId">
    <vt:lpwstr>570b7379-0398-4f34-bf83-937923e6ca8c</vt:lpwstr>
  </property>
  <property fmtid="{D5CDD505-2E9C-101B-9397-08002B2CF9AE}" pid="9" name="MSIP_Label_c65c4be6-72ad-41dd-bd16-14a401a19300_ContentBits">
    <vt:lpwstr>0</vt:lpwstr>
  </property>
</Properties>
</file>